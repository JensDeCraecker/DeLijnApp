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ACFD0" w14:textId="77777777" w:rsidR="00A64F9D" w:rsidRDefault="00236487">
      <w:pPr>
        <w:pStyle w:val="Heading1"/>
      </w:pPr>
      <w:r>
        <w:t>Links</w:t>
      </w:r>
    </w:p>
    <w:p w14:paraId="128351BB" w14:textId="77777777" w:rsidR="00A64F9D" w:rsidRDefault="00236487" w:rsidP="00236487">
      <w:pPr>
        <w:pStyle w:val="ListBullet"/>
      </w:pPr>
      <w:hyperlink r:id="rId7" w:history="1">
        <w:r w:rsidRPr="002A1438">
          <w:rPr>
            <w:rStyle w:val="Hyperlink"/>
          </w:rPr>
          <w:t>https://trello.com/b/iwIYfXPg/to-do-specifiek</w:t>
        </w:r>
      </w:hyperlink>
    </w:p>
    <w:p w14:paraId="52E32D60" w14:textId="77777777" w:rsidR="00236487" w:rsidRDefault="00236487" w:rsidP="00236487">
      <w:pPr>
        <w:pStyle w:val="ListBullet"/>
      </w:pPr>
      <w:hyperlink r:id="rId8" w:history="1">
        <w:r w:rsidRPr="002A1438">
          <w:rPr>
            <w:rStyle w:val="Hyperlink"/>
          </w:rPr>
          <w:t>https://trello.com/b/8nEHcqI4/done-fotos</w:t>
        </w:r>
      </w:hyperlink>
    </w:p>
    <w:p w14:paraId="7050AFC9" w14:textId="77777777" w:rsidR="00236487" w:rsidRDefault="00236487" w:rsidP="00236487">
      <w:pPr>
        <w:pStyle w:val="ListBullet"/>
      </w:pPr>
      <w:hyperlink r:id="rId9" w:history="1">
        <w:r w:rsidRPr="002A1438">
          <w:rPr>
            <w:rStyle w:val="Hyperlink"/>
          </w:rPr>
          <w:t>https://trello.com/b/MKhntz72/to-do-ruim-gezien</w:t>
        </w:r>
      </w:hyperlink>
    </w:p>
    <w:p w14:paraId="6274B225" w14:textId="77777777" w:rsidR="00236487" w:rsidRDefault="00236487" w:rsidP="00236487">
      <w:pPr>
        <w:pStyle w:val="ListBullet"/>
      </w:pPr>
      <w:hyperlink r:id="rId10" w:history="1">
        <w:r w:rsidRPr="002A1438">
          <w:rPr>
            <w:rStyle w:val="Hyperlink"/>
          </w:rPr>
          <w:t>https://trello.com/b/gyOp0f5S/done</w:t>
        </w:r>
      </w:hyperlink>
    </w:p>
    <w:p w14:paraId="31E326A9" w14:textId="77777777" w:rsidR="00236487" w:rsidRDefault="00236487" w:rsidP="00236487">
      <w:pPr>
        <w:pStyle w:val="ListBullet"/>
      </w:pPr>
      <w:hyperlink r:id="rId11" w:history="1">
        <w:r w:rsidRPr="002A1438">
          <w:rPr>
            <w:rStyle w:val="Hyperlink"/>
          </w:rPr>
          <w:t>https://app.teamweek.com/#timeline/270545/groups/223337?zoom=month</w:t>
        </w:r>
      </w:hyperlink>
    </w:p>
    <w:p w14:paraId="724EE67A" w14:textId="77777777" w:rsidR="00236487" w:rsidRDefault="00236487" w:rsidP="00236487">
      <w:pPr>
        <w:pStyle w:val="ListBullet"/>
      </w:pPr>
      <w:hyperlink r:id="rId12" w:history="1">
        <w:r w:rsidRPr="002A1438">
          <w:rPr>
            <w:rStyle w:val="Hyperlink"/>
          </w:rPr>
          <w:t>https://github.com/JensDeCraecker/DeLijnApp</w:t>
        </w:r>
      </w:hyperlink>
    </w:p>
    <w:p w14:paraId="57ECC24A" w14:textId="77777777" w:rsidR="00236487" w:rsidRDefault="00236487" w:rsidP="00236487">
      <w:pPr>
        <w:pStyle w:val="ListBullet"/>
      </w:pPr>
      <w:bookmarkStart w:id="0" w:name="_GoBack"/>
      <w:bookmarkEnd w:id="0"/>
    </w:p>
    <w:p w14:paraId="30E68758" w14:textId="77777777" w:rsidR="00236487" w:rsidRDefault="00236487" w:rsidP="00236487">
      <w:pPr>
        <w:pStyle w:val="ListBullet"/>
        <w:numPr>
          <w:ilvl w:val="0"/>
          <w:numId w:val="0"/>
        </w:numPr>
        <w:ind w:left="432" w:hanging="432"/>
      </w:pPr>
    </w:p>
    <w:p w14:paraId="16E31B7B" w14:textId="77777777" w:rsidR="00A64F9D" w:rsidRDefault="00A64F9D">
      <w:pPr>
        <w:pStyle w:val="Heading2"/>
      </w:pPr>
    </w:p>
    <w:sectPr w:rsidR="00A64F9D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265E5" w14:textId="77777777" w:rsidR="0041389D" w:rsidRDefault="0041389D">
      <w:r>
        <w:separator/>
      </w:r>
    </w:p>
    <w:p w14:paraId="72EBFAC0" w14:textId="77777777" w:rsidR="0041389D" w:rsidRDefault="0041389D"/>
  </w:endnote>
  <w:endnote w:type="continuationSeparator" w:id="0">
    <w:p w14:paraId="2136AE46" w14:textId="77777777" w:rsidR="0041389D" w:rsidRDefault="0041389D">
      <w:r>
        <w:continuationSeparator/>
      </w:r>
    </w:p>
    <w:p w14:paraId="49C884A7" w14:textId="77777777" w:rsidR="0041389D" w:rsidRDefault="00413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A3134" w14:textId="77777777" w:rsidR="00A64F9D" w:rsidRDefault="004138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0E175" w14:textId="77777777" w:rsidR="0041389D" w:rsidRDefault="0041389D">
      <w:r>
        <w:separator/>
      </w:r>
    </w:p>
    <w:p w14:paraId="5195F71B" w14:textId="77777777" w:rsidR="0041389D" w:rsidRDefault="0041389D"/>
  </w:footnote>
  <w:footnote w:type="continuationSeparator" w:id="0">
    <w:p w14:paraId="02CB01AF" w14:textId="77777777" w:rsidR="0041389D" w:rsidRDefault="0041389D">
      <w:r>
        <w:continuationSeparator/>
      </w:r>
    </w:p>
    <w:p w14:paraId="410C5B6F" w14:textId="77777777" w:rsidR="0041389D" w:rsidRDefault="0041389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87"/>
    <w:rsid w:val="00236487"/>
    <w:rsid w:val="0041389D"/>
    <w:rsid w:val="00A6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5CB3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p.teamweek.com/#timeline/270545/groups/223337?zoom=month" TargetMode="External"/><Relationship Id="rId12" Type="http://schemas.openxmlformats.org/officeDocument/2006/relationships/hyperlink" Target="https://github.com/JensDeCraecker/DeLijnApp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rello.com/b/iwIYfXPg/to-do-specifiek" TargetMode="External"/><Relationship Id="rId8" Type="http://schemas.openxmlformats.org/officeDocument/2006/relationships/hyperlink" Target="https://trello.com/b/8nEHcqI4/done-fotos" TargetMode="External"/><Relationship Id="rId9" Type="http://schemas.openxmlformats.org/officeDocument/2006/relationships/hyperlink" Target="https://trello.com/b/MKhntz72/to-do-ruim-gezien" TargetMode="External"/><Relationship Id="rId10" Type="http://schemas.openxmlformats.org/officeDocument/2006/relationships/hyperlink" Target="https://trello.com/b/gyOp0f5S/do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ns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70"/>
    <w:rsid w:val="0095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25097F6CD51C44B303774CBFFA45BE">
    <w:name w:val="1325097F6CD51C44B303774CBFFA45B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77B400F76A56F4AB5E5D2B9B5100E8A">
    <w:name w:val="277B400F76A56F4AB5E5D2B9B5100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2017-12-19T19:54:00Z</dcterms:created>
  <dcterms:modified xsi:type="dcterms:W3CDTF">2017-12-19T19:55:00Z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